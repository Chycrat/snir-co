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F2694" w14:textId="34DBA113" w:rsidR="00D237B0" w:rsidRDefault="00544B83" w:rsidP="00544B83">
      <w:pPr>
        <w:pStyle w:val="Titre1"/>
        <w:ind w:left="708" w:firstLine="708"/>
        <w:jc w:val="center"/>
      </w:pPr>
      <w:r>
        <w:t>Description des modules et traitement de l’information associé</w:t>
      </w:r>
    </w:p>
    <w:p w14:paraId="68BF1391" w14:textId="77777777" w:rsidR="00544B83" w:rsidRPr="00544B83" w:rsidRDefault="00544B83" w:rsidP="00544B83"/>
    <w:p w14:paraId="0FC7F4B4" w14:textId="77777777" w:rsidR="00D237B0" w:rsidRDefault="00D237B0"/>
    <w:p w14:paraId="05035777" w14:textId="72090E10" w:rsidR="00D237B0" w:rsidRDefault="00382C00">
      <w:pPr>
        <w:pStyle w:val="Titre2"/>
        <w:ind w:firstLine="708"/>
      </w:pPr>
      <w:r>
        <w:t xml:space="preserve">Liste des </w:t>
      </w:r>
      <w:r w:rsidR="00544B83">
        <w:t>modules</w:t>
      </w:r>
      <w:r>
        <w:t xml:space="preserve"> primaires</w:t>
      </w:r>
    </w:p>
    <w:p w14:paraId="6C3F1AF0" w14:textId="77777777" w:rsidR="00D237B0" w:rsidRDefault="00D237B0"/>
    <w:p w14:paraId="4BF9578E" w14:textId="77777777" w:rsidR="00D237B0" w:rsidRDefault="00382C00">
      <w:r>
        <w:tab/>
        <w:t>Voici la présentation des fonctionnalités principales qui seront présente dans l’application finale. Chaque parti sera détaillé dans la deuxième partie.</w:t>
      </w:r>
    </w:p>
    <w:p w14:paraId="37A0D1DB" w14:textId="77777777" w:rsidR="00D237B0" w:rsidRDefault="00382C00">
      <w:pPr>
        <w:pStyle w:val="Paragraphedeliste"/>
        <w:numPr>
          <w:ilvl w:val="0"/>
          <w:numId w:val="1"/>
        </w:numPr>
      </w:pPr>
      <w:r>
        <w:t>Identification</w:t>
      </w:r>
    </w:p>
    <w:p w14:paraId="2F9F8E49" w14:textId="77777777" w:rsidR="00D237B0" w:rsidRDefault="00382C00">
      <w:pPr>
        <w:pStyle w:val="Paragraphedeliste"/>
        <w:numPr>
          <w:ilvl w:val="0"/>
          <w:numId w:val="1"/>
        </w:numPr>
      </w:pPr>
      <w:r>
        <w:t>Gestion client</w:t>
      </w:r>
    </w:p>
    <w:p w14:paraId="17224430" w14:textId="77777777" w:rsidR="00D237B0" w:rsidRDefault="00382C00">
      <w:pPr>
        <w:pStyle w:val="Paragraphedeliste"/>
        <w:numPr>
          <w:ilvl w:val="0"/>
          <w:numId w:val="1"/>
        </w:numPr>
      </w:pPr>
      <w:r>
        <w:t>Gestion projet</w:t>
      </w:r>
    </w:p>
    <w:p w14:paraId="189EABB9" w14:textId="77777777" w:rsidR="00D237B0" w:rsidRDefault="00382C00">
      <w:pPr>
        <w:pStyle w:val="Paragraphedeliste"/>
        <w:numPr>
          <w:ilvl w:val="0"/>
          <w:numId w:val="1"/>
        </w:numPr>
      </w:pPr>
      <w:r>
        <w:t>Gestion de devis</w:t>
      </w:r>
    </w:p>
    <w:p w14:paraId="1A2E9A39" w14:textId="77777777" w:rsidR="00D237B0" w:rsidRDefault="00382C00">
      <w:pPr>
        <w:pStyle w:val="Paragraphedeliste"/>
        <w:numPr>
          <w:ilvl w:val="0"/>
          <w:numId w:val="1"/>
        </w:numPr>
      </w:pPr>
      <w:r>
        <w:t>Modélisation</w:t>
      </w:r>
    </w:p>
    <w:p w14:paraId="08DF3129" w14:textId="77777777" w:rsidR="00D237B0" w:rsidRDefault="00D237B0"/>
    <w:p w14:paraId="756DAB10" w14:textId="1347558A" w:rsidR="00D237B0" w:rsidRDefault="00544B83">
      <w:pPr>
        <w:pStyle w:val="Titre2"/>
        <w:ind w:firstLine="708"/>
      </w:pPr>
      <w:r>
        <w:t>Description</w:t>
      </w:r>
      <w:r w:rsidR="00382C00">
        <w:t xml:space="preserve"> </w:t>
      </w:r>
      <w:bookmarkStart w:id="0" w:name="_GoBack"/>
      <w:bookmarkEnd w:id="0"/>
      <w:r w:rsidR="00382C00">
        <w:t xml:space="preserve">des </w:t>
      </w:r>
      <w:r>
        <w:t>modules</w:t>
      </w:r>
      <w:r w:rsidR="00382C00">
        <w:t xml:space="preserve"> </w:t>
      </w:r>
      <w:r>
        <w:t>primaires</w:t>
      </w:r>
    </w:p>
    <w:p w14:paraId="0B48755C" w14:textId="77777777" w:rsidR="00D237B0" w:rsidRDefault="00D237B0"/>
    <w:p w14:paraId="75CAF74D" w14:textId="77777777" w:rsidR="00D237B0" w:rsidRDefault="00382C00">
      <w:pPr>
        <w:ind w:firstLine="708"/>
      </w:pPr>
      <w:r>
        <w:t xml:space="preserve">Ci-dessous on peut retrouver la liste complète des fonctionnalités répartie selon leur fonctionnalité principale à laquelle elles sont rattachées. </w:t>
      </w:r>
    </w:p>
    <w:p w14:paraId="067E3D9C" w14:textId="77777777" w:rsidR="00D237B0" w:rsidRDefault="00382C00">
      <w:pPr>
        <w:ind w:firstLine="708"/>
      </w:pPr>
      <w:r>
        <w:t>Pour l’identification on retrouvera le test de la connectivité, ensuite l’utilisateur se connectera, s’il y a des erreurs dans les champs elles devront être affichées. Il y aura aussi la possibilité de se déconnecter.</w:t>
      </w:r>
    </w:p>
    <w:p w14:paraId="340E4E3B" w14:textId="77777777" w:rsidR="00D237B0" w:rsidRDefault="00382C00">
      <w:r>
        <w:t xml:space="preserve"> </w:t>
      </w:r>
      <w:r>
        <w:tab/>
        <w:t>En ce qu’il s’agit de la gestion client on pourra retrouver la liste des clients ainsi que leur info pour chacun. La possibilité d’ajouter et d’éditer un client sera présente également et l’affichage des erreurs dans les champs des formulaires liés aux clients.</w:t>
      </w:r>
    </w:p>
    <w:p w14:paraId="23DC0EFE" w14:textId="77777777" w:rsidR="00D237B0" w:rsidRDefault="00382C00">
      <w:r>
        <w:t xml:space="preserve"> </w:t>
      </w:r>
      <w:r>
        <w:tab/>
        <w:t>Dans la gestion de projets nous pourront retrouver la liste des projets ainsi que les infos de chacun. On pourra également créer et éditer un projet. Ces dernières fonctionnalités seront également présentes pour les plans d’un projet. On pourra récupérer la liste des clients, consulter le devis, copier le plan charger les données paramètres. Et enfin pour tous les champs présents dans les fonctionnalités précédentes on affichera les erreurs éventuelles.</w:t>
      </w:r>
    </w:p>
    <w:p w14:paraId="4C37ECC8" w14:textId="19DCB048" w:rsidR="00D237B0" w:rsidRDefault="00382C00">
      <w:r>
        <w:t xml:space="preserve"> </w:t>
      </w:r>
      <w:r>
        <w:tab/>
        <w:t xml:space="preserve">Pour la fonctionnalité gestion de devis, on pourra charger les composants, afficher les infos du plan, charger les données client et les données commerciales, on vérifiera que les stocks sont suffisamment remplis pour le devis, on calculera les prix et la possibilité d’exporter le devis sera présente. On pourra également appliquer une remise, afficher un dossier technique ainsi que la modification de l’état d’un devis. Pour tous les champs présents dans les fonctionnalités précédentes on affichera les erreurs éventuelles. </w:t>
      </w:r>
    </w:p>
    <w:p w14:paraId="18838B93" w14:textId="6B8FB636" w:rsidR="00D237B0" w:rsidRDefault="00382C00">
      <w:r>
        <w:tab/>
        <w:t xml:space="preserve">En ce qui s’agit de la fonctionnalité de la modélisation on pourra éditer les paramètres modifiables, sauvegarder le plan et vérifier ses contraintes. On pourra également choisir ou </w:t>
      </w:r>
      <w:r>
        <w:lastRenderedPageBreak/>
        <w:t xml:space="preserve">sélectionner un plan. Enfin on pourra mettre à jour l’affichage et charger les modules compatibles et les composants d’affichages. </w:t>
      </w:r>
    </w:p>
    <w:sectPr w:rsidR="00D237B0">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BED79" w14:textId="77777777" w:rsidR="007C2C15" w:rsidRDefault="007C2C15">
      <w:pPr>
        <w:spacing w:after="0" w:line="240" w:lineRule="auto"/>
      </w:pPr>
      <w:r>
        <w:separator/>
      </w:r>
    </w:p>
  </w:endnote>
  <w:endnote w:type="continuationSeparator" w:id="0">
    <w:p w14:paraId="7307DA6B" w14:textId="77777777" w:rsidR="007C2C15" w:rsidRDefault="007C2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E18E7" w14:textId="77777777" w:rsidR="007C2C15" w:rsidRDefault="007C2C15">
      <w:pPr>
        <w:spacing w:after="0" w:line="240" w:lineRule="auto"/>
      </w:pPr>
      <w:r>
        <w:rPr>
          <w:color w:val="000000"/>
        </w:rPr>
        <w:separator/>
      </w:r>
    </w:p>
  </w:footnote>
  <w:footnote w:type="continuationSeparator" w:id="0">
    <w:p w14:paraId="4DBC40C6" w14:textId="77777777" w:rsidR="007C2C15" w:rsidRDefault="007C2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7124D"/>
    <w:multiLevelType w:val="multilevel"/>
    <w:tmpl w:val="736ED47C"/>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237B0"/>
    <w:rsid w:val="000A30A4"/>
    <w:rsid w:val="00382C00"/>
    <w:rsid w:val="00544B83"/>
    <w:rsid w:val="00643AB1"/>
    <w:rsid w:val="007C2C15"/>
    <w:rsid w:val="00D237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158A"/>
  <w15:docId w15:val="{65311CCE-FC58-4C07-A264-67782E31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fr-FR"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51" w:lineRule="auto"/>
    </w:pPr>
  </w:style>
  <w:style w:type="paragraph" w:styleId="Titre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itre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Calibri Light" w:eastAsia="Times New Roman" w:hAnsi="Calibri Light" w:cs="Times New Roman"/>
      <w:color w:val="2F5496"/>
      <w:sz w:val="32"/>
      <w:szCs w:val="32"/>
    </w:rPr>
  </w:style>
  <w:style w:type="character" w:customStyle="1" w:styleId="Titre2Car">
    <w:name w:val="Titre 2 Car"/>
    <w:basedOn w:val="Policepardfaut"/>
    <w:rPr>
      <w:rFonts w:ascii="Calibri Light" w:eastAsia="Times New Roman" w:hAnsi="Calibri Light" w:cs="Times New Roman"/>
      <w:color w:val="2F5496"/>
      <w:sz w:val="26"/>
      <w:szCs w:val="26"/>
    </w:rPr>
  </w:style>
  <w:style w:type="paragraph" w:styleId="Paragraphedeliste">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353</Words>
  <Characters>1942</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Brochard</dc:creator>
  <dc:description/>
  <cp:lastModifiedBy>Allan Brochard</cp:lastModifiedBy>
  <cp:revision>4</cp:revision>
  <dcterms:created xsi:type="dcterms:W3CDTF">2019-08-28T06:48:00Z</dcterms:created>
  <dcterms:modified xsi:type="dcterms:W3CDTF">2019-08-28T08:46:00Z</dcterms:modified>
</cp:coreProperties>
</file>